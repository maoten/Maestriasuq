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010" w:rsidRDefault="00300010" w:rsidP="00300010">
      <w:pPr>
        <w:rPr>
          <w:lang w:val="es-CO"/>
        </w:rPr>
      </w:pPr>
      <w:r w:rsidRPr="00300010">
        <w:rPr>
          <w:lang w:val="es-CO"/>
        </w:rPr>
        <w:t>La estructura propuesta a continuación</w:t>
      </w:r>
      <w:r>
        <w:rPr>
          <w:lang w:val="es-CO"/>
        </w:rPr>
        <w:t xml:space="preserve"> contiene los ítems mínimos esenciales para la formulación de su propuesta de tesis de Maestría en Investigación. La estr</w:t>
      </w:r>
      <w:r w:rsidR="00E8565E">
        <w:rPr>
          <w:lang w:val="es-CO"/>
        </w:rPr>
        <w:t xml:space="preserve">uctura propuesta es </w:t>
      </w:r>
      <w:proofErr w:type="spellStart"/>
      <w:r w:rsidR="000B04EB">
        <w:rPr>
          <w:lang w:val="es-CO"/>
        </w:rPr>
        <w:t>complementable</w:t>
      </w:r>
      <w:proofErr w:type="spellEnd"/>
      <w:r w:rsidR="00AE4874">
        <w:rPr>
          <w:lang w:val="es-CO"/>
        </w:rPr>
        <w:t xml:space="preserve"> / modificable</w:t>
      </w:r>
      <w:r>
        <w:rPr>
          <w:lang w:val="es-CO"/>
        </w:rPr>
        <w:t xml:space="preserve"> previo visto bueno del director de Tesis.</w:t>
      </w:r>
    </w:p>
    <w:p w:rsidR="008F3A32" w:rsidRDefault="008F3A32" w:rsidP="00300010">
      <w:pPr>
        <w:rPr>
          <w:lang w:val="es-CO"/>
        </w:rPr>
      </w:pPr>
      <w:r>
        <w:rPr>
          <w:lang w:val="es-CO"/>
        </w:rPr>
        <w:t>La estructura propuesta se debe diligenciar en un máximo de 8 páginas,</w:t>
      </w:r>
      <w:r w:rsidR="00E8565E">
        <w:rPr>
          <w:lang w:val="es-CO"/>
        </w:rPr>
        <w:t xml:space="preserve"> a</w:t>
      </w:r>
      <w:r>
        <w:rPr>
          <w:lang w:val="es-CO"/>
        </w:rPr>
        <w:t xml:space="preserve"> una columna, incluyendo las referencias bibliográficas.</w:t>
      </w:r>
      <w:r w:rsidR="0059250B">
        <w:rPr>
          <w:lang w:val="es-CO"/>
        </w:rPr>
        <w:t xml:space="preserve"> Tenga en cuenta que este formato ser</w:t>
      </w:r>
      <w:r w:rsidR="004E7001">
        <w:rPr>
          <w:lang w:val="es-CO"/>
        </w:rPr>
        <w:t>á</w:t>
      </w:r>
      <w:r w:rsidR="0059250B">
        <w:rPr>
          <w:lang w:val="es-CO"/>
        </w:rPr>
        <w:t xml:space="preserve"> empleado para la defensa de la propuesta de tesis ante evaluadores </w:t>
      </w:r>
      <w:r w:rsidR="00E8565E">
        <w:rPr>
          <w:lang w:val="es-CO"/>
        </w:rPr>
        <w:t xml:space="preserve">internos/externos </w:t>
      </w:r>
      <w:r w:rsidR="0059250B">
        <w:rPr>
          <w:lang w:val="es-CO"/>
        </w:rPr>
        <w:t>y consorcios de posgrados.</w:t>
      </w:r>
    </w:p>
    <w:p w:rsidR="009E56F6" w:rsidRDefault="009E56F6" w:rsidP="00300010">
      <w:pPr>
        <w:rPr>
          <w:lang w:val="es-CO"/>
        </w:rPr>
      </w:pPr>
      <w:r>
        <w:rPr>
          <w:lang w:val="es-CO"/>
        </w:rPr>
        <w:t>Como documentación adicional se sugiere preparar el soporte ante el Comité de Bioética de la Universidad del Quindío, así como adjuntar el presupuesto y cronograma del proyecto, y el acta de propiedad intelectual suministrada por la coordinación del programa.</w:t>
      </w:r>
    </w:p>
    <w:p w:rsidR="00C73DA1" w:rsidRDefault="00C73DA1" w:rsidP="00300010">
      <w:pPr>
        <w:rPr>
          <w:lang w:val="es-CO"/>
        </w:rPr>
      </w:pPr>
      <w:r>
        <w:rPr>
          <w:lang w:val="es-CO"/>
        </w:rPr>
        <w:t xml:space="preserve">Para la presentación de su propuesta deberá relacionar también la URL de su </w:t>
      </w:r>
      <w:proofErr w:type="spellStart"/>
      <w:r>
        <w:rPr>
          <w:lang w:val="es-CO"/>
        </w:rPr>
        <w:t>CVLac</w:t>
      </w:r>
      <w:proofErr w:type="spellEnd"/>
      <w:r>
        <w:rPr>
          <w:lang w:val="es-CO"/>
        </w:rPr>
        <w:t xml:space="preserve"> (Colciencias), así como la vinculación al grupo de investigación</w:t>
      </w:r>
      <w:r w:rsidR="005F2197">
        <w:rPr>
          <w:lang w:val="es-CO"/>
        </w:rPr>
        <w:t xml:space="preserve"> de la </w:t>
      </w:r>
      <w:r w:rsidR="005F2197" w:rsidRPr="005F2197">
        <w:rPr>
          <w:b/>
          <w:lang w:val="es-CO"/>
        </w:rPr>
        <w:t>Facultad de Ingenier</w:t>
      </w:r>
      <w:r w:rsidR="005F2197" w:rsidRPr="00606F8C">
        <w:rPr>
          <w:b/>
          <w:lang w:val="es-CO"/>
        </w:rPr>
        <w:t>ía</w:t>
      </w:r>
      <w:r w:rsidRPr="00606F8C">
        <w:rPr>
          <w:b/>
          <w:lang w:val="es-CO"/>
        </w:rPr>
        <w:t xml:space="preserve"> </w:t>
      </w:r>
      <w:r w:rsidR="00606F8C" w:rsidRPr="00606F8C">
        <w:rPr>
          <w:b/>
          <w:lang w:val="es-CO"/>
        </w:rPr>
        <w:t xml:space="preserve">de la Universidad del Quindío </w:t>
      </w:r>
      <w:r>
        <w:rPr>
          <w:lang w:val="es-CO"/>
        </w:rPr>
        <w:t xml:space="preserve">que soportará el proyecto desde el aplicativo </w:t>
      </w:r>
      <w:proofErr w:type="spellStart"/>
      <w:r>
        <w:rPr>
          <w:lang w:val="es-CO"/>
        </w:rPr>
        <w:t>Gruplac</w:t>
      </w:r>
      <w:proofErr w:type="spellEnd"/>
      <w:r>
        <w:rPr>
          <w:lang w:val="es-CO"/>
        </w:rPr>
        <w:t xml:space="preserve"> (Colciencias).</w:t>
      </w:r>
    </w:p>
    <w:p w:rsidR="00300010" w:rsidRPr="00300010" w:rsidRDefault="00300010" w:rsidP="00300010">
      <w:pPr>
        <w:rPr>
          <w:lang w:val="es-CO"/>
        </w:rPr>
      </w:pPr>
    </w:p>
    <w:p w:rsidR="00300010" w:rsidRDefault="00300010" w:rsidP="00300010">
      <w:pPr>
        <w:pStyle w:val="Ttulo1"/>
      </w:pPr>
      <w:r>
        <w:t>Introducción</w:t>
      </w:r>
    </w:p>
    <w:p w:rsidR="008F3A32" w:rsidRPr="008F3A32" w:rsidRDefault="008F3A32" w:rsidP="008F3A32">
      <w:pPr>
        <w:rPr>
          <w:i/>
          <w:lang w:val="es-CO"/>
        </w:rPr>
      </w:pPr>
      <w:r w:rsidRPr="008F3A32">
        <w:rPr>
          <w:i/>
          <w:lang w:val="es-CO"/>
        </w:rPr>
        <w:t>&lt;En este ítem se hace la introducción al proyecto, relacionando en forma muy resumida la idea</w:t>
      </w:r>
      <w:r w:rsidR="001416CF">
        <w:rPr>
          <w:i/>
          <w:lang w:val="es-CO"/>
        </w:rPr>
        <w:t xml:space="preserve"> del proyecto de investigación (</w:t>
      </w:r>
      <w:r w:rsidRPr="008F3A32">
        <w:rPr>
          <w:i/>
          <w:lang w:val="es-CO"/>
        </w:rPr>
        <w:t>previa contextualización de la misma</w:t>
      </w:r>
      <w:r w:rsidR="001416CF">
        <w:rPr>
          <w:i/>
          <w:lang w:val="es-CO"/>
        </w:rPr>
        <w:t>), y la estructuración de</w:t>
      </w:r>
      <w:r w:rsidR="00E53615">
        <w:rPr>
          <w:i/>
          <w:lang w:val="es-CO"/>
        </w:rPr>
        <w:t>l documento de</w:t>
      </w:r>
      <w:r w:rsidR="001416CF">
        <w:rPr>
          <w:i/>
          <w:lang w:val="es-CO"/>
        </w:rPr>
        <w:t xml:space="preserve"> la propuesta</w:t>
      </w:r>
      <w:r w:rsidR="00E53615">
        <w:rPr>
          <w:i/>
          <w:lang w:val="es-CO"/>
        </w:rPr>
        <w:t>, es decir, la relación pre</w:t>
      </w:r>
      <w:r w:rsidR="00AE4874">
        <w:rPr>
          <w:i/>
          <w:lang w:val="es-CO"/>
        </w:rPr>
        <w:t>liminar de lo que se va a</w:t>
      </w:r>
      <w:r w:rsidR="00E53615">
        <w:rPr>
          <w:i/>
          <w:lang w:val="es-CO"/>
        </w:rPr>
        <w:t xml:space="preserve"> presenta</w:t>
      </w:r>
      <w:r w:rsidR="00AE4874">
        <w:rPr>
          <w:i/>
          <w:lang w:val="es-CO"/>
        </w:rPr>
        <w:t>r</w:t>
      </w:r>
      <w:r w:rsidR="00E53615">
        <w:rPr>
          <w:i/>
          <w:lang w:val="es-CO"/>
        </w:rPr>
        <w:t xml:space="preserve"> </w:t>
      </w:r>
      <w:proofErr w:type="gramStart"/>
      <w:r w:rsidR="00E53615">
        <w:rPr>
          <w:i/>
          <w:lang w:val="es-CO"/>
        </w:rPr>
        <w:t>en</w:t>
      </w:r>
      <w:proofErr w:type="gramEnd"/>
      <w:r w:rsidR="00E53615">
        <w:rPr>
          <w:i/>
          <w:lang w:val="es-CO"/>
        </w:rPr>
        <w:t xml:space="preserve"> las secciones posteriores </w:t>
      </w:r>
      <w:r w:rsidRPr="008F3A32">
        <w:rPr>
          <w:i/>
          <w:lang w:val="es-CO"/>
        </w:rPr>
        <w:t>&gt;</w:t>
      </w:r>
    </w:p>
    <w:p w:rsidR="00300010" w:rsidRDefault="00300010" w:rsidP="00300010">
      <w:pPr>
        <w:pStyle w:val="Ttulo1"/>
      </w:pPr>
      <w:r>
        <w:t>Formulación del problema</w:t>
      </w:r>
    </w:p>
    <w:p w:rsidR="008F3A32" w:rsidRPr="00E8565E" w:rsidRDefault="008F3A32" w:rsidP="008F3A32">
      <w:pPr>
        <w:rPr>
          <w:i/>
          <w:lang w:val="es-CO"/>
        </w:rPr>
      </w:pPr>
      <w:r w:rsidRPr="00E8565E">
        <w:rPr>
          <w:i/>
          <w:lang w:val="es-CO"/>
        </w:rPr>
        <w:t xml:space="preserve">&lt;En esta sección se debe </w:t>
      </w:r>
      <w:r w:rsidR="00E8565E" w:rsidRPr="00E8565E">
        <w:rPr>
          <w:i/>
          <w:lang w:val="es-CO"/>
        </w:rPr>
        <w:t>relacionar clara, precisa y directamente</w:t>
      </w:r>
      <w:r w:rsidRPr="00E8565E">
        <w:rPr>
          <w:i/>
          <w:lang w:val="es-CO"/>
        </w:rPr>
        <w:t xml:space="preserve"> el probl</w:t>
      </w:r>
      <w:r w:rsidR="00E8565E" w:rsidRPr="00E8565E">
        <w:rPr>
          <w:i/>
          <w:lang w:val="es-CO"/>
        </w:rPr>
        <w:t>ema de investigación a resolver con la ejecución del proyecto</w:t>
      </w:r>
      <w:r w:rsidRPr="00E8565E">
        <w:rPr>
          <w:i/>
          <w:lang w:val="es-CO"/>
        </w:rPr>
        <w:t>&gt;</w:t>
      </w:r>
    </w:p>
    <w:p w:rsidR="00300010" w:rsidRDefault="00300010" w:rsidP="00300010">
      <w:pPr>
        <w:pStyle w:val="Ttulo1"/>
      </w:pPr>
      <w:r>
        <w:t>Metodología de investigación</w:t>
      </w:r>
    </w:p>
    <w:p w:rsidR="008F3A32" w:rsidRDefault="008F3A32" w:rsidP="008F3A32">
      <w:pPr>
        <w:rPr>
          <w:i/>
          <w:lang w:val="es-CO"/>
        </w:rPr>
      </w:pPr>
      <w:r w:rsidRPr="008F3A32">
        <w:rPr>
          <w:i/>
          <w:lang w:val="es-CO"/>
        </w:rPr>
        <w:t xml:space="preserve">&lt;El objetivo de esta sección es relacionar </w:t>
      </w:r>
      <w:r w:rsidR="00E8565E">
        <w:rPr>
          <w:i/>
          <w:lang w:val="es-CO"/>
        </w:rPr>
        <w:t>precisa</w:t>
      </w:r>
      <w:r w:rsidRPr="008F3A32">
        <w:rPr>
          <w:i/>
          <w:lang w:val="es-CO"/>
        </w:rPr>
        <w:t xml:space="preserve"> y detalladamente el proceso de investigación a emplear para el desarrollo del proyecto. </w:t>
      </w:r>
      <w:r>
        <w:rPr>
          <w:i/>
          <w:lang w:val="es-CO"/>
        </w:rPr>
        <w:t xml:space="preserve">Debe tenerse en cuenta la naturaleza de </w:t>
      </w:r>
      <w:r w:rsidRPr="00E8565E">
        <w:rPr>
          <w:b/>
          <w:i/>
          <w:lang w:val="es-CO"/>
        </w:rPr>
        <w:t>Investigación Aplicada</w:t>
      </w:r>
      <w:r>
        <w:rPr>
          <w:i/>
          <w:lang w:val="es-CO"/>
        </w:rPr>
        <w:t xml:space="preserve"> propia de los proyectos de investigación en Ingeniería. </w:t>
      </w:r>
      <w:r w:rsidR="00D86776">
        <w:rPr>
          <w:i/>
          <w:lang w:val="es-CO"/>
        </w:rPr>
        <w:t xml:space="preserve">Debe relacionarse detalladamente si se realizarán </w:t>
      </w:r>
      <w:r w:rsidR="00241564">
        <w:rPr>
          <w:i/>
          <w:lang w:val="es-CO"/>
        </w:rPr>
        <w:t>validaciones (experimentos).</w:t>
      </w:r>
    </w:p>
    <w:p w:rsidR="00241564" w:rsidRPr="008F3A32" w:rsidRDefault="00241564" w:rsidP="008F3A32">
      <w:pPr>
        <w:rPr>
          <w:i/>
          <w:lang w:val="es-CO"/>
        </w:rPr>
      </w:pPr>
      <w:r>
        <w:rPr>
          <w:i/>
          <w:lang w:val="es-CO"/>
        </w:rPr>
        <w:t xml:space="preserve">Previo a la formulación de las preguntas de investigación indique claramente cuál es el </w:t>
      </w:r>
      <w:r w:rsidRPr="00241564">
        <w:rPr>
          <w:b/>
          <w:i/>
          <w:lang w:val="es-CO"/>
        </w:rPr>
        <w:t xml:space="preserve">objetivo general del proyecto </w:t>
      </w:r>
      <w:r>
        <w:rPr>
          <w:i/>
          <w:lang w:val="es-CO"/>
        </w:rPr>
        <w:t>a ejecutar</w:t>
      </w:r>
      <w:r w:rsidR="000264AC">
        <w:rPr>
          <w:i/>
          <w:lang w:val="es-CO"/>
        </w:rPr>
        <w:t xml:space="preserve">, y si es aplicable, </w:t>
      </w:r>
      <w:r w:rsidR="000264AC" w:rsidRPr="007F182E">
        <w:rPr>
          <w:b/>
          <w:i/>
          <w:lang w:val="es-CO"/>
        </w:rPr>
        <w:t>la hipótesis</w:t>
      </w:r>
      <w:r w:rsidR="007F182E" w:rsidRPr="007F182E">
        <w:rPr>
          <w:b/>
          <w:i/>
          <w:lang w:val="es-CO"/>
        </w:rPr>
        <w:t xml:space="preserve"> de la investigación</w:t>
      </w:r>
      <w:r>
        <w:rPr>
          <w:i/>
          <w:lang w:val="es-CO"/>
        </w:rPr>
        <w:t>.</w:t>
      </w:r>
    </w:p>
    <w:p w:rsidR="00300010" w:rsidRDefault="00300010" w:rsidP="00300010">
      <w:pPr>
        <w:pStyle w:val="Ttulo2"/>
      </w:pPr>
      <w:proofErr w:type="spellStart"/>
      <w:r>
        <w:lastRenderedPageBreak/>
        <w:t>Preguntas</w:t>
      </w:r>
      <w:proofErr w:type="spellEnd"/>
      <w:r>
        <w:t xml:space="preserve"> de </w:t>
      </w:r>
      <w:proofErr w:type="spellStart"/>
      <w:r>
        <w:t>investigación</w:t>
      </w:r>
      <w:proofErr w:type="spellEnd"/>
    </w:p>
    <w:p w:rsidR="00D86776" w:rsidRPr="00241564" w:rsidRDefault="00241564" w:rsidP="00D86776">
      <w:pPr>
        <w:rPr>
          <w:i/>
          <w:lang w:val="es-CO"/>
        </w:rPr>
      </w:pPr>
      <w:r w:rsidRPr="00241564">
        <w:rPr>
          <w:i/>
          <w:lang w:val="es-CO"/>
        </w:rPr>
        <w:t>&lt;Identifique las preguntas de investigación, y eventualmente los objetivos, a resolver durante la ejecución del proyecto de investigación&gt;</w:t>
      </w:r>
    </w:p>
    <w:p w:rsidR="00300010" w:rsidRDefault="00300010" w:rsidP="00300010">
      <w:pPr>
        <w:pStyle w:val="Ttulo2"/>
      </w:pPr>
      <w:proofErr w:type="spellStart"/>
      <w:r>
        <w:t>Metodología</w:t>
      </w:r>
      <w:proofErr w:type="spellEnd"/>
    </w:p>
    <w:p w:rsidR="008F3A32" w:rsidRPr="00241564" w:rsidRDefault="008F3A32" w:rsidP="008F3A32">
      <w:pPr>
        <w:rPr>
          <w:i/>
          <w:lang w:val="es-CO"/>
        </w:rPr>
      </w:pPr>
      <w:r w:rsidRPr="00241564">
        <w:rPr>
          <w:i/>
          <w:lang w:val="es-CO"/>
        </w:rPr>
        <w:t>&lt;</w:t>
      </w:r>
      <w:r w:rsidR="00241564" w:rsidRPr="00241564">
        <w:rPr>
          <w:i/>
          <w:lang w:val="es-CO"/>
        </w:rPr>
        <w:t>Relacione el marco metodológico que utilizará para la ejecución del proyecto, así como la hoja de ruta del proyecto y los resultados a obtener&gt;</w:t>
      </w:r>
    </w:p>
    <w:p w:rsidR="00300010" w:rsidRPr="009E0BC7" w:rsidRDefault="009E0BC7" w:rsidP="009E0BC7">
      <w:pPr>
        <w:pStyle w:val="Ttulo1"/>
        <w:rPr>
          <w:lang w:val="es-CO"/>
        </w:rPr>
      </w:pPr>
      <w:r w:rsidRPr="009E0BC7">
        <w:rPr>
          <w:lang w:val="es-CO"/>
        </w:rPr>
        <w:t>Descripción de la Solución y Resultados Esperados</w:t>
      </w:r>
    </w:p>
    <w:p w:rsidR="008F3A32" w:rsidRPr="008F3A32" w:rsidRDefault="008F3A32" w:rsidP="008F3A32">
      <w:pPr>
        <w:rPr>
          <w:lang w:val="es-CO"/>
        </w:rPr>
      </w:pPr>
      <w:r w:rsidRPr="008F3A32">
        <w:rPr>
          <w:lang w:val="es-CO"/>
        </w:rPr>
        <w:t>&lt;</w:t>
      </w:r>
      <w:r w:rsidRPr="008F3A32">
        <w:rPr>
          <w:i/>
          <w:lang w:val="es-CO"/>
        </w:rPr>
        <w:t xml:space="preserve">Indique en forma </w:t>
      </w:r>
      <w:bookmarkStart w:id="0" w:name="_GoBack"/>
      <w:bookmarkEnd w:id="0"/>
      <w:r w:rsidRPr="008F3A32">
        <w:rPr>
          <w:i/>
          <w:lang w:val="es-CO"/>
        </w:rPr>
        <w:t>clara, precis</w:t>
      </w:r>
      <w:r>
        <w:rPr>
          <w:i/>
          <w:lang w:val="es-CO"/>
        </w:rPr>
        <w:t>a</w:t>
      </w:r>
      <w:r w:rsidRPr="008F3A32">
        <w:rPr>
          <w:i/>
          <w:lang w:val="es-CO"/>
        </w:rPr>
        <w:t>, y sin ambigüedades un panorama general de la solución que se desarrollará en su tesis de maestría, de tal forma que sea evidenciable el alcance del proyecto</w:t>
      </w:r>
      <w:r w:rsidR="009F4DC6">
        <w:rPr>
          <w:i/>
          <w:lang w:val="es-CO"/>
        </w:rPr>
        <w:t>,</w:t>
      </w:r>
      <w:r w:rsidR="00241564">
        <w:rPr>
          <w:i/>
          <w:lang w:val="es-CO"/>
        </w:rPr>
        <w:t xml:space="preserve"> la factibilidad del mismo</w:t>
      </w:r>
      <w:r w:rsidR="009F4DC6">
        <w:rPr>
          <w:i/>
          <w:lang w:val="es-CO"/>
        </w:rPr>
        <w:t>, y los resultados esperados</w:t>
      </w:r>
      <w:r w:rsidR="00AB3EAA">
        <w:rPr>
          <w:i/>
          <w:lang w:val="es-CO"/>
        </w:rPr>
        <w:t xml:space="preserve"> del proyecto. </w:t>
      </w:r>
      <w:r w:rsidRPr="008F3A32">
        <w:rPr>
          <w:lang w:val="es-CO"/>
        </w:rPr>
        <w:t>&gt;</w:t>
      </w:r>
    </w:p>
    <w:p w:rsidR="00300010" w:rsidRPr="00AB3EAA" w:rsidRDefault="00300010" w:rsidP="00300010">
      <w:pPr>
        <w:pStyle w:val="Ttulo1"/>
        <w:rPr>
          <w:lang w:val="es-CO"/>
        </w:rPr>
      </w:pPr>
      <w:r w:rsidRPr="00AB3EAA">
        <w:rPr>
          <w:lang w:val="es-CO"/>
        </w:rPr>
        <w:t>Estado del arte</w:t>
      </w:r>
    </w:p>
    <w:p w:rsidR="008F3A32" w:rsidRPr="00926563" w:rsidRDefault="00926563" w:rsidP="008F3A32">
      <w:pPr>
        <w:rPr>
          <w:i/>
          <w:lang w:val="es-CO"/>
        </w:rPr>
      </w:pPr>
      <w:r w:rsidRPr="00926563">
        <w:rPr>
          <w:i/>
          <w:lang w:val="es-CO"/>
        </w:rPr>
        <w:t xml:space="preserve">&lt;Indique el estado actual del trabajo a desarrollar, relacionando las </w:t>
      </w:r>
      <w:r w:rsidR="009E56F6">
        <w:rPr>
          <w:i/>
          <w:lang w:val="es-CO"/>
        </w:rPr>
        <w:t>f</w:t>
      </w:r>
      <w:r w:rsidRPr="00926563">
        <w:rPr>
          <w:i/>
          <w:lang w:val="es-CO"/>
        </w:rPr>
        <w:t>uentes de consulta y el aporte del trabajo de maestría con respecto a los referentes encontrados. Se sugiere adoptar el protocolo de revisión sistemática presentado en el curso de Seminario de Investigación. También se sugiere coordinar con el director del Trabajo la pertinencia, relevancia y seguimiento a las fuentes descubiertas por el aspirante.&gt;</w:t>
      </w:r>
    </w:p>
    <w:p w:rsidR="00300010" w:rsidRDefault="00300010" w:rsidP="00300010">
      <w:pPr>
        <w:pStyle w:val="Ttulo1"/>
      </w:pPr>
      <w:r>
        <w:t>Referencias bibliográficas</w:t>
      </w:r>
    </w:p>
    <w:p w:rsidR="00926563" w:rsidRPr="00926563" w:rsidRDefault="00926563" w:rsidP="00926563">
      <w:pPr>
        <w:rPr>
          <w:i/>
          <w:lang w:val="es-CO"/>
        </w:rPr>
      </w:pPr>
      <w:r w:rsidRPr="00926563">
        <w:rPr>
          <w:i/>
          <w:lang w:val="es-CO"/>
        </w:rPr>
        <w:t>&lt;</w:t>
      </w:r>
      <w:r>
        <w:rPr>
          <w:i/>
          <w:lang w:val="es-CO"/>
        </w:rPr>
        <w:t>R</w:t>
      </w:r>
      <w:r w:rsidRPr="00926563">
        <w:rPr>
          <w:i/>
          <w:lang w:val="es-CO"/>
        </w:rPr>
        <w:t xml:space="preserve">eferencias bibliográficas del proyecto en </w:t>
      </w:r>
      <w:proofErr w:type="spellStart"/>
      <w:r w:rsidRPr="00926563">
        <w:rPr>
          <w:i/>
          <w:lang w:val="es-CO"/>
        </w:rPr>
        <w:t>format</w:t>
      </w:r>
      <w:proofErr w:type="spellEnd"/>
      <w:r w:rsidRPr="00926563">
        <w:rPr>
          <w:i/>
          <w:lang w:val="es-CO"/>
        </w:rPr>
        <w:t xml:space="preserve"> APA</w:t>
      </w:r>
      <w:r>
        <w:rPr>
          <w:i/>
          <w:lang w:val="es-CO"/>
        </w:rPr>
        <w:t xml:space="preserve">, </w:t>
      </w:r>
      <w:proofErr w:type="spellStart"/>
      <w:r>
        <w:rPr>
          <w:i/>
          <w:lang w:val="es-CO"/>
        </w:rPr>
        <w:t>Springer</w:t>
      </w:r>
      <w:proofErr w:type="spellEnd"/>
      <w:r>
        <w:rPr>
          <w:i/>
          <w:lang w:val="es-CO"/>
        </w:rPr>
        <w:t xml:space="preserve"> LNCS, </w:t>
      </w:r>
      <w:r w:rsidR="009E56F6">
        <w:rPr>
          <w:i/>
          <w:lang w:val="es-CO"/>
        </w:rPr>
        <w:t xml:space="preserve">IEEE, </w:t>
      </w:r>
      <w:r>
        <w:rPr>
          <w:i/>
          <w:lang w:val="es-CO"/>
        </w:rPr>
        <w:t xml:space="preserve">u otro previo visto bueno del director del trabajo. Nota: se recomienda usar el soporte ofrecido por sistemas manejadores de referencias bibliográficas como </w:t>
      </w:r>
      <w:proofErr w:type="spellStart"/>
      <w:r>
        <w:rPr>
          <w:i/>
          <w:lang w:val="es-CO"/>
        </w:rPr>
        <w:t>Jabber</w:t>
      </w:r>
      <w:proofErr w:type="spellEnd"/>
      <w:r>
        <w:rPr>
          <w:i/>
          <w:lang w:val="es-CO"/>
        </w:rPr>
        <w:t xml:space="preserve"> (</w:t>
      </w:r>
      <w:proofErr w:type="spellStart"/>
      <w:r>
        <w:rPr>
          <w:i/>
          <w:lang w:val="es-CO"/>
        </w:rPr>
        <w:t>Latex</w:t>
      </w:r>
      <w:proofErr w:type="spellEnd"/>
      <w:r>
        <w:rPr>
          <w:i/>
          <w:lang w:val="es-CO"/>
        </w:rPr>
        <w:t xml:space="preserve">), </w:t>
      </w:r>
      <w:proofErr w:type="spellStart"/>
      <w:r>
        <w:rPr>
          <w:i/>
          <w:lang w:val="es-CO"/>
        </w:rPr>
        <w:t>BibTex</w:t>
      </w:r>
      <w:proofErr w:type="spellEnd"/>
      <w:r>
        <w:rPr>
          <w:i/>
          <w:lang w:val="es-CO"/>
        </w:rPr>
        <w:t xml:space="preserve"> (</w:t>
      </w:r>
      <w:proofErr w:type="spellStart"/>
      <w:r>
        <w:rPr>
          <w:i/>
          <w:lang w:val="es-CO"/>
        </w:rPr>
        <w:t>Latex</w:t>
      </w:r>
      <w:proofErr w:type="spellEnd"/>
      <w:r>
        <w:rPr>
          <w:i/>
          <w:lang w:val="es-CO"/>
        </w:rPr>
        <w:t xml:space="preserve">), </w:t>
      </w:r>
      <w:proofErr w:type="spellStart"/>
      <w:r>
        <w:rPr>
          <w:i/>
          <w:lang w:val="es-CO"/>
        </w:rPr>
        <w:t>EndNote</w:t>
      </w:r>
      <w:proofErr w:type="spellEnd"/>
      <w:r>
        <w:rPr>
          <w:i/>
          <w:lang w:val="es-CO"/>
        </w:rPr>
        <w:t xml:space="preserve">, </w:t>
      </w:r>
      <w:proofErr w:type="spellStart"/>
      <w:r>
        <w:rPr>
          <w:i/>
          <w:lang w:val="es-CO"/>
        </w:rPr>
        <w:t>RefWorks</w:t>
      </w:r>
      <w:proofErr w:type="spellEnd"/>
      <w:r>
        <w:rPr>
          <w:i/>
          <w:lang w:val="es-CO"/>
        </w:rPr>
        <w:t xml:space="preserve">, </w:t>
      </w:r>
      <w:proofErr w:type="spellStart"/>
      <w:r>
        <w:rPr>
          <w:i/>
          <w:lang w:val="es-CO"/>
        </w:rPr>
        <w:t>Mendeley</w:t>
      </w:r>
      <w:proofErr w:type="spellEnd"/>
      <w:r>
        <w:rPr>
          <w:i/>
          <w:lang w:val="es-CO"/>
        </w:rPr>
        <w:t>, o similares.</w:t>
      </w:r>
      <w:r w:rsidRPr="00926563">
        <w:rPr>
          <w:i/>
          <w:lang w:val="es-CO"/>
        </w:rPr>
        <w:t>&gt;</w:t>
      </w:r>
    </w:p>
    <w:sectPr w:rsidR="00926563" w:rsidRPr="00926563" w:rsidSect="00251503">
      <w:pgSz w:w="12242" w:h="15842"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77A13CC"/>
    <w:lvl w:ilvl="0">
      <w:start w:val="1"/>
      <w:numFmt w:val="decimal"/>
      <w:pStyle w:val="Ttulo1"/>
      <w:lvlText w:val="%1."/>
      <w:lvlJc w:val="left"/>
      <w:pPr>
        <w:tabs>
          <w:tab w:val="num" w:pos="651"/>
        </w:tabs>
        <w:ind w:left="291" w:firstLine="0"/>
      </w:pPr>
      <w:rPr>
        <w:rFonts w:hint="default"/>
      </w:rPr>
    </w:lvl>
    <w:lvl w:ilvl="1">
      <w:start w:val="1"/>
      <w:numFmt w:val="decimal"/>
      <w:pStyle w:val="Ttulo2"/>
      <w:lvlText w:val="%1.%2"/>
      <w:lvlJc w:val="left"/>
      <w:pPr>
        <w:tabs>
          <w:tab w:val="num" w:pos="1141"/>
        </w:tabs>
        <w:ind w:left="574" w:hanging="113"/>
      </w:pPr>
      <w:rPr>
        <w:rFonts w:hint="default"/>
      </w:rPr>
    </w:lvl>
    <w:lvl w:ilvl="2">
      <w:start w:val="1"/>
      <w:numFmt w:val="decimal"/>
      <w:pStyle w:val="Ttulo3"/>
      <w:lvlText w:val="%1.%2.%3"/>
      <w:lvlJc w:val="left"/>
      <w:pPr>
        <w:tabs>
          <w:tab w:val="num" w:pos="1139"/>
        </w:tabs>
        <w:ind w:left="907" w:hanging="567"/>
      </w:pPr>
      <w:rPr>
        <w:rFonts w:hint="default"/>
      </w:rPr>
    </w:lvl>
    <w:lvl w:ilvl="3">
      <w:start w:val="1"/>
      <w:numFmt w:val="decimal"/>
      <w:pStyle w:val="Ttulo4"/>
      <w:lvlText w:val="%1.%2.%3.%4"/>
      <w:lvlJc w:val="left"/>
      <w:pPr>
        <w:tabs>
          <w:tab w:val="num" w:pos="1425"/>
        </w:tabs>
        <w:ind w:left="858" w:firstLine="0"/>
      </w:pPr>
      <w:rPr>
        <w:rFonts w:hint="default"/>
      </w:rPr>
    </w:lvl>
    <w:lvl w:ilvl="4">
      <w:start w:val="1"/>
      <w:numFmt w:val="decimal"/>
      <w:pStyle w:val="Ttulo5"/>
      <w:lvlText w:val="%1.%2.%3.%4.%5"/>
      <w:lvlJc w:val="left"/>
      <w:pPr>
        <w:tabs>
          <w:tab w:val="num" w:pos="7"/>
        </w:tabs>
        <w:ind w:left="7" w:firstLine="0"/>
      </w:pPr>
      <w:rPr>
        <w:rFonts w:hint="default"/>
      </w:rPr>
    </w:lvl>
    <w:lvl w:ilvl="5">
      <w:start w:val="1"/>
      <w:numFmt w:val="decimal"/>
      <w:lvlText w:val="%1.%2.%3.%4.%5.%6"/>
      <w:lvlJc w:val="left"/>
      <w:pPr>
        <w:tabs>
          <w:tab w:val="num" w:pos="7"/>
        </w:tabs>
        <w:ind w:left="7" w:firstLine="0"/>
      </w:pPr>
      <w:rPr>
        <w:rFonts w:hint="default"/>
      </w:rPr>
    </w:lvl>
    <w:lvl w:ilvl="6">
      <w:start w:val="1"/>
      <w:numFmt w:val="decimal"/>
      <w:lvlText w:val="%1.%2.%3.%4.%5.%6.%7"/>
      <w:lvlJc w:val="left"/>
      <w:pPr>
        <w:tabs>
          <w:tab w:val="num" w:pos="7"/>
        </w:tabs>
        <w:ind w:left="7" w:firstLine="0"/>
      </w:pPr>
      <w:rPr>
        <w:rFonts w:hint="default"/>
      </w:rPr>
    </w:lvl>
    <w:lvl w:ilvl="7">
      <w:start w:val="1"/>
      <w:numFmt w:val="decimal"/>
      <w:lvlText w:val="%1.%2.%3.%4.%5.%6.%7.%8"/>
      <w:lvlJc w:val="left"/>
      <w:pPr>
        <w:tabs>
          <w:tab w:val="num" w:pos="7"/>
        </w:tabs>
        <w:ind w:left="7" w:firstLine="0"/>
      </w:pPr>
      <w:rPr>
        <w:rFonts w:hint="default"/>
      </w:rPr>
    </w:lvl>
    <w:lvl w:ilvl="8">
      <w:start w:val="1"/>
      <w:numFmt w:val="decimal"/>
      <w:lvlText w:val="%1.%2.%3.%4.%5.%6.%7.%8.%9"/>
      <w:lvlJc w:val="left"/>
      <w:pPr>
        <w:tabs>
          <w:tab w:val="num" w:pos="7"/>
        </w:tabs>
        <w:ind w:left="7" w:firstLine="0"/>
      </w:pPr>
      <w:rPr>
        <w:rFonts w:hint="default"/>
      </w:rPr>
    </w:lvl>
  </w:abstractNum>
  <w:abstractNum w:abstractNumId="1" w15:restartNumberingAfterBreak="0">
    <w:nsid w:val="72382AD6"/>
    <w:multiLevelType w:val="hybridMultilevel"/>
    <w:tmpl w:val="6854F962"/>
    <w:lvl w:ilvl="0" w:tplc="EA2E7C86">
      <w:start w:val="1"/>
      <w:numFmt w:val="bullet"/>
      <w:pStyle w:val="Guin"/>
      <w:lvlText w:val=""/>
      <w:lvlJc w:val="left"/>
      <w:pPr>
        <w:tabs>
          <w:tab w:val="num" w:pos="680"/>
        </w:tabs>
        <w:ind w:left="907" w:hanging="227"/>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75A87BAD"/>
    <w:multiLevelType w:val="hybridMultilevel"/>
    <w:tmpl w:val="CE60C34C"/>
    <w:lvl w:ilvl="0" w:tplc="B03ECE88">
      <w:start w:val="1"/>
      <w:numFmt w:val="decimal"/>
      <w:lvlText w:val="%1."/>
      <w:lvlJc w:val="left"/>
      <w:pPr>
        <w:tabs>
          <w:tab w:val="num" w:pos="720"/>
        </w:tabs>
        <w:ind w:left="720" w:hanging="360"/>
      </w:pPr>
      <w:rPr>
        <w:rFonts w:hint="default"/>
        <w:b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1"/>
  </w:num>
  <w:num w:numId="17">
    <w:abstractNumId w:val="1"/>
  </w:num>
  <w:num w:numId="18">
    <w:abstractNumId w:val="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010"/>
    <w:rsid w:val="00020F9D"/>
    <w:rsid w:val="000264AC"/>
    <w:rsid w:val="0005629F"/>
    <w:rsid w:val="0006229A"/>
    <w:rsid w:val="000858DB"/>
    <w:rsid w:val="000B04EB"/>
    <w:rsid w:val="000D12FF"/>
    <w:rsid w:val="000E27B6"/>
    <w:rsid w:val="000F5E0F"/>
    <w:rsid w:val="001043CC"/>
    <w:rsid w:val="00107881"/>
    <w:rsid w:val="001416CF"/>
    <w:rsid w:val="001750AC"/>
    <w:rsid w:val="00190BCE"/>
    <w:rsid w:val="001B5FB7"/>
    <w:rsid w:val="001F1678"/>
    <w:rsid w:val="001F2DF8"/>
    <w:rsid w:val="00241564"/>
    <w:rsid w:val="00251503"/>
    <w:rsid w:val="002C23A8"/>
    <w:rsid w:val="00300010"/>
    <w:rsid w:val="00303F24"/>
    <w:rsid w:val="00390979"/>
    <w:rsid w:val="00396762"/>
    <w:rsid w:val="003B3365"/>
    <w:rsid w:val="003C2D4A"/>
    <w:rsid w:val="003D3508"/>
    <w:rsid w:val="00416EBB"/>
    <w:rsid w:val="004340C5"/>
    <w:rsid w:val="00462E56"/>
    <w:rsid w:val="004E2E20"/>
    <w:rsid w:val="004E7001"/>
    <w:rsid w:val="005277D1"/>
    <w:rsid w:val="0056002B"/>
    <w:rsid w:val="00560F37"/>
    <w:rsid w:val="0059250B"/>
    <w:rsid w:val="005A14BA"/>
    <w:rsid w:val="005F2197"/>
    <w:rsid w:val="00606F8C"/>
    <w:rsid w:val="0064242B"/>
    <w:rsid w:val="00711F5A"/>
    <w:rsid w:val="00724B7B"/>
    <w:rsid w:val="00736678"/>
    <w:rsid w:val="007929E1"/>
    <w:rsid w:val="007F182E"/>
    <w:rsid w:val="0083660C"/>
    <w:rsid w:val="00853B73"/>
    <w:rsid w:val="008D1D93"/>
    <w:rsid w:val="008F3A32"/>
    <w:rsid w:val="008F6602"/>
    <w:rsid w:val="00926563"/>
    <w:rsid w:val="0093228B"/>
    <w:rsid w:val="00935226"/>
    <w:rsid w:val="00941F66"/>
    <w:rsid w:val="00983534"/>
    <w:rsid w:val="009C46DD"/>
    <w:rsid w:val="009D5890"/>
    <w:rsid w:val="009E0BC7"/>
    <w:rsid w:val="009E3336"/>
    <w:rsid w:val="009E56F6"/>
    <w:rsid w:val="009F4DC6"/>
    <w:rsid w:val="00AB3EAA"/>
    <w:rsid w:val="00AE4874"/>
    <w:rsid w:val="00AE7E1B"/>
    <w:rsid w:val="00B02FFF"/>
    <w:rsid w:val="00B3115D"/>
    <w:rsid w:val="00B42FE1"/>
    <w:rsid w:val="00B64899"/>
    <w:rsid w:val="00B745AD"/>
    <w:rsid w:val="00BA1397"/>
    <w:rsid w:val="00BC3B94"/>
    <w:rsid w:val="00BD3696"/>
    <w:rsid w:val="00BD529B"/>
    <w:rsid w:val="00C422F7"/>
    <w:rsid w:val="00C46CD9"/>
    <w:rsid w:val="00C73DA1"/>
    <w:rsid w:val="00C82750"/>
    <w:rsid w:val="00D10F57"/>
    <w:rsid w:val="00D11BE6"/>
    <w:rsid w:val="00D7018C"/>
    <w:rsid w:val="00D86776"/>
    <w:rsid w:val="00D90D12"/>
    <w:rsid w:val="00D96B64"/>
    <w:rsid w:val="00DD28E7"/>
    <w:rsid w:val="00DE0248"/>
    <w:rsid w:val="00DE3024"/>
    <w:rsid w:val="00E158B1"/>
    <w:rsid w:val="00E343CB"/>
    <w:rsid w:val="00E376F7"/>
    <w:rsid w:val="00E50B65"/>
    <w:rsid w:val="00E53615"/>
    <w:rsid w:val="00E634CD"/>
    <w:rsid w:val="00E801D9"/>
    <w:rsid w:val="00E8565E"/>
    <w:rsid w:val="00EA3915"/>
    <w:rsid w:val="00EB58CF"/>
    <w:rsid w:val="00F01A7E"/>
    <w:rsid w:val="00F268FB"/>
    <w:rsid w:val="00F52A4C"/>
    <w:rsid w:val="00F907A4"/>
    <w:rsid w:val="00FD4CFA"/>
    <w:rsid w:val="00FF7D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591864-1909-4854-A9C2-1FBA35D9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365"/>
    <w:pPr>
      <w:spacing w:after="200" w:line="288" w:lineRule="auto"/>
      <w:jc w:val="both"/>
    </w:pPr>
    <w:rPr>
      <w:rFonts w:ascii="Tahoma" w:hAnsi="Tahoma"/>
      <w:sz w:val="22"/>
      <w:szCs w:val="22"/>
      <w:lang w:val="en-GB" w:eastAsia="ko-KR"/>
    </w:rPr>
  </w:style>
  <w:style w:type="paragraph" w:styleId="Ttulo1">
    <w:name w:val="heading 1"/>
    <w:basedOn w:val="Normal"/>
    <w:next w:val="Normal"/>
    <w:qFormat/>
    <w:rsid w:val="00736678"/>
    <w:pPr>
      <w:keepNext/>
      <w:numPr>
        <w:numId w:val="36"/>
      </w:numPr>
      <w:tabs>
        <w:tab w:val="left" w:pos="113"/>
      </w:tabs>
      <w:spacing w:before="240" w:after="360"/>
      <w:jc w:val="left"/>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jc w:val="left"/>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jc w:val="left"/>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jc w:val="left"/>
      <w:outlineLvl w:val="3"/>
    </w:pPr>
    <w:rPr>
      <w:b/>
      <w:bCs/>
      <w:i/>
      <w:szCs w:val="28"/>
    </w:rPr>
  </w:style>
  <w:style w:type="paragraph" w:styleId="Ttulo5">
    <w:name w:val="heading 5"/>
    <w:basedOn w:val="Normal"/>
    <w:next w:val="Normal"/>
    <w:qFormat/>
    <w:rsid w:val="00736678"/>
    <w:pPr>
      <w:numPr>
        <w:ilvl w:val="4"/>
        <w:numId w:val="36"/>
      </w:numPr>
      <w:spacing w:before="120"/>
      <w:jc w:val="left"/>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jc w:val="left"/>
    </w:pPr>
    <w:rPr>
      <w:rFonts w:eastAsia="MS Mincho"/>
      <w:lang w:val="es-ES" w:eastAsia="ja-JP"/>
    </w:rPr>
  </w:style>
  <w:style w:type="paragraph" w:customStyle="1" w:styleId="EstilofigurelegendCentrado">
    <w:name w:val="Estilo figure legend + Centrado"/>
    <w:basedOn w:val="Normal"/>
    <w:rsid w:val="00935226"/>
    <w:pPr>
      <w:keepNext/>
      <w:keepLines/>
      <w:spacing w:before="120" w:after="240"/>
      <w:jc w:val="center"/>
    </w:pPr>
    <w:rPr>
      <w:rFonts w:ascii="Times" w:eastAsia="Times New Roman" w:hAnsi="Times"/>
      <w:sz w:val="24"/>
      <w:szCs w:val="20"/>
      <w:lang w:val="es-ES" w:eastAsia="de-DE"/>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val="es-E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ellite\Downloads\Esquem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Esquema.dot</Template>
  <TotalTime>512</TotalTime>
  <Pages>2</Pages>
  <Words>511</Words>
  <Characters>2995</Characters>
  <Application>Microsoft Office Word</Application>
  <DocSecurity>0</DocSecurity>
  <Lines>73</Lines>
  <Paragraphs>32</Paragraphs>
  <ScaleCrop>false</ScaleCrop>
  <HeadingPairs>
    <vt:vector size="2" baseType="variant">
      <vt:variant>
        <vt:lpstr>Título</vt:lpstr>
      </vt:variant>
      <vt:variant>
        <vt:i4>1</vt:i4>
      </vt:variant>
    </vt:vector>
  </HeadingPairs>
  <TitlesOfParts>
    <vt:vector size="1" baseType="lpstr">
      <vt:lpstr/>
    </vt:vector>
  </TitlesOfParts>
  <Company>UCLM</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Satellite</dc:creator>
  <cp:keywords/>
  <dc:description/>
  <cp:lastModifiedBy>Fáber D. Giraldo Velásquez</cp:lastModifiedBy>
  <cp:revision>25</cp:revision>
  <dcterms:created xsi:type="dcterms:W3CDTF">2015-09-27T21:00:00Z</dcterms:created>
  <dcterms:modified xsi:type="dcterms:W3CDTF">2016-04-01T15:56:00Z</dcterms:modified>
</cp:coreProperties>
</file>